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8F5" w:rsidRDefault="00AB68D6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DCE2B488EE564EF0B9A109AC1158E11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372DD">
            <w:t>Kadin Karr</w:t>
          </w:r>
        </w:sdtContent>
      </w:sdt>
    </w:p>
    <w:p w:rsidR="00BF6B6E" w:rsidRDefault="00DB3EBB" w:rsidP="00BF6B6E">
      <w:sdt>
        <w:sdtPr>
          <w:alias w:val="Address"/>
          <w:tag w:val=""/>
          <w:id w:val="-593780209"/>
          <w:placeholder>
            <w:docPart w:val="0EFD57881BD5494D8295C52B3D8AE48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Pr="00DB3EBB">
            <w:t>3778 Calypso Ln, Holt, MI  48842</w:t>
          </w:r>
        </w:sdtContent>
      </w:sdt>
      <w:r w:rsidR="00AB68D6">
        <w:t> | </w:t>
      </w:r>
      <w:sdt>
        <w:sdtPr>
          <w:alias w:val="Telephone"/>
          <w:tag w:val=""/>
          <w:id w:val="-1416317146"/>
          <w:placeholder>
            <w:docPart w:val="E8E12BB08F5C406EBB04D51E558A622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372DD">
            <w:t>517-574-9949</w:t>
          </w:r>
        </w:sdtContent>
      </w:sdt>
      <w:r w:rsidR="00AB68D6">
        <w:t> | </w:t>
      </w:r>
      <w:sdt>
        <w:sdtPr>
          <w:alias w:val="Email"/>
          <w:tag w:val=""/>
          <w:id w:val="-391963670"/>
          <w:placeholder>
            <w:docPart w:val="AABA6D8B48AD47D6B4E85111CFDEDF1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6372DD">
            <w:t>KadinKarrSchool@gmail.com</w:t>
          </w:r>
        </w:sdtContent>
      </w:sdt>
    </w:p>
    <w:p w:rsidR="006372DD" w:rsidRPr="00B40761" w:rsidRDefault="00221AB9" w:rsidP="00BF6B6E">
      <w:pPr>
        <w:rPr>
          <w:b/>
          <w:color w:val="39A5B7" w:themeColor="accent1"/>
          <w:sz w:val="28"/>
          <w:szCs w:val="28"/>
          <w:u w:val="single"/>
        </w:rPr>
      </w:pPr>
      <w:r w:rsidRPr="00B40761">
        <w:rPr>
          <w:b/>
          <w:color w:val="39A5B7" w:themeColor="accent1"/>
          <w:sz w:val="28"/>
          <w:szCs w:val="28"/>
          <w:u w:val="single"/>
        </w:rPr>
        <w:t>Professional Summary</w:t>
      </w:r>
    </w:p>
    <w:p w:rsidR="00BF6B6E" w:rsidRDefault="001742BE" w:rsidP="00BF6B6E">
      <w:pPr>
        <w:pStyle w:val="ListBullet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Hard working and self-motivated student who likes to think outside of the box to solve problems, good critical thinking skills.</w:t>
      </w:r>
    </w:p>
    <w:p w:rsidR="004948F5" w:rsidRPr="00B40761" w:rsidRDefault="00AB68D6" w:rsidP="007D19B8">
      <w:pPr>
        <w:pStyle w:val="topic"/>
        <w:rPr>
          <w:color w:val="39A5B7" w:themeColor="accent1"/>
        </w:rPr>
      </w:pPr>
      <w:r w:rsidRPr="00B40761">
        <w:rPr>
          <w:color w:val="39A5B7" w:themeColor="accent1"/>
        </w:rPr>
        <w:t>Education</w:t>
      </w:r>
    </w:p>
    <w:p w:rsidR="007D19B8" w:rsidRDefault="00221AB9" w:rsidP="007D19B8">
      <w:pPr>
        <w:pStyle w:val="subhead2"/>
      </w:pPr>
      <w:r w:rsidRPr="007D19B8">
        <w:t>H</w:t>
      </w:r>
      <w:r w:rsidR="006372DD">
        <w:t>olt</w:t>
      </w:r>
      <w:r w:rsidRPr="007D19B8">
        <w:t xml:space="preserve"> High School                        </w:t>
      </w:r>
      <w:r w:rsidR="00395D1D" w:rsidRPr="007D19B8">
        <w:t xml:space="preserve">      </w:t>
      </w:r>
      <w:r w:rsidRPr="007D19B8">
        <w:t xml:space="preserve">         </w:t>
      </w:r>
      <w:r w:rsidR="00395D1D" w:rsidRPr="007D19B8">
        <w:t xml:space="preserve">                                      </w:t>
      </w:r>
      <w:r w:rsidRPr="007D19B8">
        <w:t xml:space="preserve">        </w:t>
      </w:r>
      <w:r w:rsidR="003814D9" w:rsidRPr="007D19B8">
        <w:t xml:space="preserve">    </w:t>
      </w:r>
      <w:r w:rsidR="008D2FA0">
        <w:t xml:space="preserve">       </w:t>
      </w:r>
      <w:proofErr w:type="gramStart"/>
      <w:r w:rsidR="008D2FA0">
        <w:t xml:space="preserve"> </w:t>
      </w:r>
      <w:r w:rsidR="003814D9" w:rsidRPr="007D19B8">
        <w:t xml:space="preserve">  </w:t>
      </w:r>
      <w:r w:rsidRPr="007D19B8">
        <w:t>(</w:t>
      </w:r>
      <w:proofErr w:type="gramEnd"/>
      <w:r w:rsidR="003814D9" w:rsidRPr="007D19B8">
        <w:t>8/</w:t>
      </w:r>
      <w:r w:rsidR="006372DD">
        <w:t>2016</w:t>
      </w:r>
      <w:r w:rsidR="00395D1D" w:rsidRPr="007D19B8">
        <w:t>-Present</w:t>
      </w:r>
      <w:r w:rsidRPr="007D19B8">
        <w:t>)</w:t>
      </w:r>
    </w:p>
    <w:p w:rsidR="007D19B8" w:rsidRDefault="006372DD" w:rsidP="00A10456">
      <w:pPr>
        <w:pStyle w:val="Addres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GPA 3.167</w:t>
      </w:r>
      <w:r w:rsidR="00395D1D" w:rsidRPr="007D19B8">
        <w:rPr>
          <w:sz w:val="24"/>
          <w:szCs w:val="24"/>
        </w:rPr>
        <w:t xml:space="preserve"> </w:t>
      </w:r>
    </w:p>
    <w:p w:rsidR="008D2FA0" w:rsidRPr="008D2FA0" w:rsidRDefault="00130AEB" w:rsidP="008D2FA0">
      <w:pPr>
        <w:pStyle w:val="Addres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General Education</w:t>
      </w:r>
    </w:p>
    <w:p w:rsidR="008D2FA0" w:rsidRDefault="00885150" w:rsidP="008D2FA0">
      <w:pPr>
        <w:pStyle w:val="subhead2"/>
      </w:pPr>
      <w:r>
        <w:t>Wilson Talent Center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2FA0" w:rsidRPr="007D19B8">
        <w:t>(8/</w:t>
      </w:r>
      <w:r w:rsidR="006372DD">
        <w:t>2018</w:t>
      </w:r>
      <w:r w:rsidR="008D2FA0" w:rsidRPr="007D19B8">
        <w:t>-Present)</w:t>
      </w:r>
    </w:p>
    <w:p w:rsidR="008D2FA0" w:rsidRDefault="00130AEB" w:rsidP="008D2FA0">
      <w:pPr>
        <w:pStyle w:val="Addres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GPA 4.0</w:t>
      </w:r>
    </w:p>
    <w:p w:rsidR="004948F5" w:rsidRPr="006372DD" w:rsidRDefault="008D2FA0" w:rsidP="008D2FA0">
      <w:pPr>
        <w:pStyle w:val="Address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Course: Programming and Mobile Applications</w:t>
      </w:r>
      <w:r w:rsidRPr="007D19B8">
        <w:rPr>
          <w:sz w:val="24"/>
          <w:szCs w:val="24"/>
        </w:rPr>
        <w:t>.</w:t>
      </w:r>
      <w:r w:rsidRPr="00BF6B6E">
        <w:rPr>
          <w:bCs/>
          <w:color w:val="auto"/>
          <w:sz w:val="24"/>
          <w:szCs w:val="24"/>
        </w:rPr>
        <w:t xml:space="preserve"> </w:t>
      </w:r>
    </w:p>
    <w:p w:rsidR="006372DD" w:rsidRDefault="006372DD" w:rsidP="00FD6CF1">
      <w:pPr>
        <w:pStyle w:val="subhead2"/>
      </w:pPr>
      <w:r>
        <w:t>Baker Early College</w:t>
      </w:r>
    </w:p>
    <w:p w:rsidR="006372DD" w:rsidRPr="002F07C0" w:rsidRDefault="00130AEB" w:rsidP="006372DD">
      <w:pPr>
        <w:pStyle w:val="Address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Accepted, classes start January 2019.</w:t>
      </w:r>
    </w:p>
    <w:p w:rsidR="004948F5" w:rsidRPr="00B40761" w:rsidRDefault="007D19B8" w:rsidP="007D19B8">
      <w:pPr>
        <w:pStyle w:val="topic"/>
        <w:rPr>
          <w:color w:val="39A5B7" w:themeColor="accent1"/>
        </w:rPr>
      </w:pPr>
      <w:r w:rsidRPr="00B40761">
        <w:rPr>
          <w:color w:val="39A5B7" w:themeColor="accent1"/>
        </w:rPr>
        <w:t>Skills</w:t>
      </w:r>
    </w:p>
    <w:p w:rsidR="004948F5" w:rsidRPr="00BF6B6E" w:rsidRDefault="00387CD6" w:rsidP="00387CD6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F6B6E">
        <w:rPr>
          <w:b/>
          <w:sz w:val="24"/>
          <w:szCs w:val="24"/>
        </w:rPr>
        <w:t xml:space="preserve">Programming Languages:  </w:t>
      </w:r>
      <w:r w:rsidR="002F07C0">
        <w:rPr>
          <w:sz w:val="24"/>
          <w:szCs w:val="24"/>
        </w:rPr>
        <w:t>Java</w:t>
      </w:r>
      <w:r w:rsidRPr="00BF6B6E">
        <w:rPr>
          <w:sz w:val="24"/>
          <w:szCs w:val="24"/>
        </w:rPr>
        <w:t>, C#</w:t>
      </w:r>
    </w:p>
    <w:p w:rsidR="00387CD6" w:rsidRPr="00BF6B6E" w:rsidRDefault="00387CD6" w:rsidP="00387CD6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F6B6E">
        <w:rPr>
          <w:b/>
          <w:sz w:val="24"/>
          <w:szCs w:val="24"/>
        </w:rPr>
        <w:t xml:space="preserve">Software Applications:        </w:t>
      </w:r>
      <w:r w:rsidRPr="00BF6B6E">
        <w:rPr>
          <w:sz w:val="24"/>
          <w:szCs w:val="24"/>
        </w:rPr>
        <w:t>Micro</w:t>
      </w:r>
      <w:r w:rsidR="002F07C0">
        <w:rPr>
          <w:sz w:val="24"/>
          <w:szCs w:val="24"/>
        </w:rPr>
        <w:t xml:space="preserve">soft Office, Visual Studio, IntelliJ, </w:t>
      </w:r>
    </w:p>
    <w:p w:rsidR="00387CD6" w:rsidRPr="00BF6B6E" w:rsidRDefault="00387CD6" w:rsidP="00387CD6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F6B6E">
        <w:rPr>
          <w:b/>
          <w:sz w:val="24"/>
          <w:szCs w:val="24"/>
        </w:rPr>
        <w:t xml:space="preserve">Operating Systems:               </w:t>
      </w:r>
      <w:r w:rsidR="006372DD">
        <w:rPr>
          <w:sz w:val="24"/>
          <w:szCs w:val="24"/>
        </w:rPr>
        <w:t>Windows</w:t>
      </w:r>
      <w:r w:rsidRPr="00BF6B6E">
        <w:rPr>
          <w:sz w:val="24"/>
          <w:szCs w:val="24"/>
        </w:rPr>
        <w:t>, IOS, Android</w:t>
      </w:r>
    </w:p>
    <w:p w:rsidR="00166FEC" w:rsidRDefault="00387CD6" w:rsidP="00BC23E4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 w:rsidRPr="00BF6B6E">
        <w:rPr>
          <w:b/>
          <w:sz w:val="24"/>
          <w:szCs w:val="24"/>
        </w:rPr>
        <w:t>Other:</w:t>
      </w:r>
      <w:r w:rsidRPr="00BF6B6E">
        <w:rPr>
          <w:sz w:val="24"/>
          <w:szCs w:val="24"/>
        </w:rPr>
        <w:t xml:space="preserve">             </w:t>
      </w:r>
      <w:r w:rsidR="00130AEB">
        <w:rPr>
          <w:sz w:val="24"/>
          <w:szCs w:val="24"/>
        </w:rPr>
        <w:t xml:space="preserve">                             </w:t>
      </w:r>
    </w:p>
    <w:p w:rsidR="007D19B8" w:rsidRPr="00BF6B6E" w:rsidRDefault="007D19B8" w:rsidP="00BC23E4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</w:p>
    <w:p w:rsidR="00166FEC" w:rsidRPr="00885150" w:rsidRDefault="00166FEC" w:rsidP="00885150">
      <w:pPr>
        <w:pStyle w:val="topic"/>
        <w:rPr>
          <w:color w:val="39A5B7" w:themeColor="accent1"/>
        </w:rPr>
      </w:pPr>
      <w:r w:rsidRPr="00B40761">
        <w:rPr>
          <w:color w:val="39A5B7" w:themeColor="accent1"/>
        </w:rPr>
        <w:t xml:space="preserve">Work Experience </w:t>
      </w:r>
    </w:p>
    <w:sdt>
      <w:sdtPr>
        <w:rPr>
          <w:bCs/>
          <w:sz w:val="24"/>
          <w:szCs w:val="24"/>
        </w:rPr>
        <w:id w:val="-2096855169"/>
        <w15:repeatingSection/>
      </w:sdtPr>
      <w:sdtEndPr>
        <w:rPr>
          <w:bCs w:val="0"/>
          <w:sz w:val="18"/>
          <w:szCs w:val="20"/>
        </w:rPr>
      </w:sdtEndPr>
      <w:sdtContent>
        <w:sdt>
          <w:sdtPr>
            <w:rPr>
              <w:bCs/>
              <w:sz w:val="24"/>
              <w:szCs w:val="24"/>
            </w:rPr>
            <w:id w:val="1614631459"/>
            <w:placeholder>
              <w:docPart w:val="88303993E9D6458F97BDC7008D813756"/>
            </w:placeholder>
            <w15:repeatingSectionItem/>
          </w:sdtPr>
          <w:sdtEndPr>
            <w:rPr>
              <w:bCs w:val="0"/>
              <w:sz w:val="18"/>
              <w:szCs w:val="20"/>
            </w:rPr>
          </w:sdtEndPr>
          <w:sdtContent>
            <w:p w:rsidR="00166FEC" w:rsidRPr="008D2FA0" w:rsidRDefault="00166FEC" w:rsidP="00166FEC">
              <w:pPr>
                <w:spacing w:before="280" w:after="120"/>
                <w:rPr>
                  <w:rStyle w:val="subhead2Char"/>
                </w:rPr>
              </w:pPr>
              <w:r w:rsidRPr="008D2FA0">
                <w:rPr>
                  <w:rStyle w:val="subhead2Char"/>
                </w:rPr>
                <w:t xml:space="preserve">Maintenance </w:t>
              </w:r>
              <w:r w:rsidRPr="008D2FA0">
                <w:rPr>
                  <w:rStyle w:val="subhead2Char"/>
                </w:rPr>
                <w:tab/>
              </w:r>
              <w:r w:rsidRPr="008D2FA0">
                <w:rPr>
                  <w:rStyle w:val="subhead2Char"/>
                </w:rPr>
                <w:tab/>
              </w:r>
              <w:r w:rsidRPr="008D2FA0">
                <w:rPr>
                  <w:rStyle w:val="subhead2Char"/>
                </w:rPr>
                <w:tab/>
              </w:r>
              <w:r w:rsidRPr="008D2FA0">
                <w:rPr>
                  <w:rStyle w:val="subhead2Char"/>
                </w:rPr>
                <w:tab/>
              </w:r>
              <w:r w:rsidRPr="008D2FA0">
                <w:rPr>
                  <w:rStyle w:val="subhead2Char"/>
                </w:rPr>
                <w:tab/>
              </w:r>
              <w:r w:rsidR="00BF6B6E" w:rsidRPr="008D2FA0">
                <w:rPr>
                  <w:rStyle w:val="subhead2Char"/>
                </w:rPr>
                <w:t xml:space="preserve">                                     </w:t>
              </w:r>
              <w:proofErr w:type="gramStart"/>
              <w:r w:rsidR="00BF6B6E" w:rsidRPr="008D2FA0">
                <w:rPr>
                  <w:rStyle w:val="subhead2Char"/>
                </w:rPr>
                <w:t xml:space="preserve">  </w:t>
              </w:r>
              <w:r w:rsidR="002F07C0">
                <w:rPr>
                  <w:rStyle w:val="subhead2Char"/>
                </w:rPr>
                <w:t xml:space="preserve"> (</w:t>
              </w:r>
              <w:proofErr w:type="gramEnd"/>
              <w:r w:rsidR="002F07C0">
                <w:rPr>
                  <w:rStyle w:val="subhead2Char"/>
                </w:rPr>
                <w:t>6/2018 – 8/2018</w:t>
              </w:r>
              <w:r w:rsidRPr="008D2FA0">
                <w:rPr>
                  <w:rStyle w:val="subhead2Char"/>
                </w:rPr>
                <w:t xml:space="preserve">)  </w:t>
              </w:r>
              <w:r w:rsidRPr="008D2FA0">
                <w:rPr>
                  <w:rStyle w:val="subhead2Char"/>
                </w:rPr>
                <w:tab/>
              </w:r>
            </w:p>
            <w:p w:rsidR="00130AEB" w:rsidRDefault="00BF6B6E" w:rsidP="00885150">
              <w:pPr>
                <w:pStyle w:val="ListParagraph"/>
                <w:numPr>
                  <w:ilvl w:val="0"/>
                  <w:numId w:val="5"/>
                </w:numPr>
                <w:spacing w:after="80"/>
                <w:rPr>
                  <w:bCs/>
                  <w:sz w:val="24"/>
                  <w:szCs w:val="24"/>
                </w:rPr>
              </w:pPr>
              <w:r w:rsidRPr="00BF6B6E">
                <w:rPr>
                  <w:bCs/>
                  <w:sz w:val="24"/>
                  <w:szCs w:val="24"/>
                </w:rPr>
                <w:t>Mowed lawns for neighbors.</w:t>
              </w:r>
            </w:p>
            <w:p w:rsidR="00166FEC" w:rsidRPr="00130AEB" w:rsidRDefault="00F45D7C" w:rsidP="00885150">
              <w:pPr>
                <w:pStyle w:val="ListParagraph"/>
                <w:numPr>
                  <w:ilvl w:val="0"/>
                  <w:numId w:val="5"/>
                </w:numPr>
                <w:spacing w:after="80"/>
                <w:rPr>
                  <w:bCs/>
                  <w:sz w:val="24"/>
                  <w:szCs w:val="24"/>
                </w:rPr>
              </w:pPr>
            </w:p>
          </w:sdtContent>
        </w:sdt>
      </w:sdtContent>
    </w:sdt>
    <w:p w:rsidR="00BC23E4" w:rsidRPr="00BF6B6E" w:rsidRDefault="00BC23E4" w:rsidP="007D19B8">
      <w:pPr>
        <w:pStyle w:val="topic"/>
      </w:pPr>
      <w:r w:rsidRPr="00B40761">
        <w:rPr>
          <w:color w:val="39A5B7" w:themeColor="accent1"/>
        </w:rPr>
        <w:t>Projects</w:t>
      </w:r>
      <w:r w:rsidRPr="00BF6B6E">
        <w:t xml:space="preserve"> </w:t>
      </w:r>
    </w:p>
    <w:p w:rsidR="00BC23E4" w:rsidRPr="00BF6B6E" w:rsidRDefault="00FD6CF1" w:rsidP="008D2FA0">
      <w:pPr>
        <w:pStyle w:val="subhead2"/>
      </w:pPr>
      <w:r>
        <w:t>Omnidirectional Treadmill</w:t>
      </w:r>
    </w:p>
    <w:p w:rsidR="008D2FA0" w:rsidRDefault="00DB3EBB" w:rsidP="002F07C0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2-year project for my class at the Wilson Talent Center, I hope to make the physical treadmill this year and transition it to be VR capable next year.</w:t>
      </w:r>
    </w:p>
    <w:p w:rsidR="003814D9" w:rsidRPr="00243CD2" w:rsidRDefault="00DB3EBB" w:rsidP="00243CD2">
      <w:pPr>
        <w:pStyle w:val="ListBulle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I’ve tested 2 different types of wheels and different materials for beams</w:t>
      </w:r>
      <w:r w:rsidR="00243CD2">
        <w:rPr>
          <w:sz w:val="24"/>
          <w:szCs w:val="24"/>
        </w:rPr>
        <w:t>, and also different sized wheels. I’ve created 2 prototypes to test these designs.</w:t>
      </w:r>
      <w:bookmarkStart w:id="0" w:name="_GoBack"/>
      <w:bookmarkEnd w:id="0"/>
    </w:p>
    <w:sectPr w:rsidR="003814D9" w:rsidRPr="00243CD2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D7C" w:rsidRDefault="00F45D7C">
      <w:pPr>
        <w:spacing w:after="0"/>
      </w:pPr>
      <w:r>
        <w:separator/>
      </w:r>
    </w:p>
  </w:endnote>
  <w:endnote w:type="continuationSeparator" w:id="0">
    <w:p w:rsidR="00F45D7C" w:rsidRDefault="00F45D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8F5" w:rsidRDefault="00AB68D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43CD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D7C" w:rsidRDefault="00F45D7C">
      <w:pPr>
        <w:spacing w:after="0"/>
      </w:pPr>
      <w:r>
        <w:separator/>
      </w:r>
    </w:p>
  </w:footnote>
  <w:footnote w:type="continuationSeparator" w:id="0">
    <w:p w:rsidR="00F45D7C" w:rsidRDefault="00F45D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E22FEA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C2645C0"/>
    <w:multiLevelType w:val="hybridMultilevel"/>
    <w:tmpl w:val="4BA8F556"/>
    <w:lvl w:ilvl="0" w:tplc="C77EB2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0444"/>
    <w:multiLevelType w:val="hybridMultilevel"/>
    <w:tmpl w:val="0E288322"/>
    <w:lvl w:ilvl="0" w:tplc="4FB2C0A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9674A"/>
    <w:multiLevelType w:val="hybridMultilevel"/>
    <w:tmpl w:val="CB4CC540"/>
    <w:lvl w:ilvl="0" w:tplc="C77EB2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97D7C"/>
    <w:multiLevelType w:val="hybridMultilevel"/>
    <w:tmpl w:val="96ACBAE8"/>
    <w:lvl w:ilvl="0" w:tplc="C77EB2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D44F0"/>
    <w:multiLevelType w:val="hybridMultilevel"/>
    <w:tmpl w:val="B7FE2EB8"/>
    <w:lvl w:ilvl="0" w:tplc="6982112A">
      <w:numFmt w:val="bullet"/>
      <w:lvlText w:val="-"/>
      <w:lvlJc w:val="left"/>
      <w:pPr>
        <w:ind w:left="50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 w15:restartNumberingAfterBreak="0">
    <w:nsid w:val="6AE761C1"/>
    <w:multiLevelType w:val="hybridMultilevel"/>
    <w:tmpl w:val="CBC25F52"/>
    <w:lvl w:ilvl="0" w:tplc="FB2A46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15B3E"/>
    <w:multiLevelType w:val="hybridMultilevel"/>
    <w:tmpl w:val="5386B3AC"/>
    <w:lvl w:ilvl="0" w:tplc="C77EB2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D7DED"/>
    <w:multiLevelType w:val="hybridMultilevel"/>
    <w:tmpl w:val="74B274D6"/>
    <w:lvl w:ilvl="0" w:tplc="C77EB2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B9"/>
    <w:rsid w:val="00130AEB"/>
    <w:rsid w:val="00166FEC"/>
    <w:rsid w:val="001742BE"/>
    <w:rsid w:val="00221AB9"/>
    <w:rsid w:val="00243CD2"/>
    <w:rsid w:val="002F07C0"/>
    <w:rsid w:val="00342BB0"/>
    <w:rsid w:val="003814D9"/>
    <w:rsid w:val="00387CD6"/>
    <w:rsid w:val="00395D1D"/>
    <w:rsid w:val="003F26F1"/>
    <w:rsid w:val="004948F5"/>
    <w:rsid w:val="004A26A7"/>
    <w:rsid w:val="006219A8"/>
    <w:rsid w:val="006372DD"/>
    <w:rsid w:val="007D19B8"/>
    <w:rsid w:val="00885150"/>
    <w:rsid w:val="008D2FA0"/>
    <w:rsid w:val="00AB68D6"/>
    <w:rsid w:val="00AF3EBA"/>
    <w:rsid w:val="00B40761"/>
    <w:rsid w:val="00BC23E4"/>
    <w:rsid w:val="00BF6B6E"/>
    <w:rsid w:val="00C256C6"/>
    <w:rsid w:val="00C4067F"/>
    <w:rsid w:val="00D32B12"/>
    <w:rsid w:val="00D37764"/>
    <w:rsid w:val="00DB3EBB"/>
    <w:rsid w:val="00F45D7C"/>
    <w:rsid w:val="00F97F7D"/>
    <w:rsid w:val="00FD6CF1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6D53"/>
  <w15:chartTrackingRefBased/>
  <w15:docId w15:val="{5503978D-C469-4140-9ACD-FB9071A9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link w:val="ListBulletChar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link w:val="AddressChar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BF6B6E"/>
    <w:pPr>
      <w:ind w:left="720"/>
      <w:contextualSpacing/>
    </w:pPr>
  </w:style>
  <w:style w:type="paragraph" w:customStyle="1" w:styleId="topic">
    <w:name w:val="topic"/>
    <w:basedOn w:val="ListBullet"/>
    <w:link w:val="topicChar"/>
    <w:qFormat/>
    <w:rsid w:val="007D19B8"/>
    <w:pPr>
      <w:numPr>
        <w:numId w:val="0"/>
      </w:numPr>
    </w:pPr>
    <w:rPr>
      <w:b/>
      <w:sz w:val="28"/>
      <w:szCs w:val="28"/>
      <w:u w:val="single"/>
    </w:rPr>
  </w:style>
  <w:style w:type="paragraph" w:customStyle="1" w:styleId="subhead">
    <w:name w:val="subhead"/>
    <w:basedOn w:val="Address"/>
    <w:link w:val="subheadChar"/>
    <w:qFormat/>
    <w:rsid w:val="007D19B8"/>
    <w:rPr>
      <w:b/>
      <w:sz w:val="24"/>
      <w:szCs w:val="24"/>
    </w:rPr>
  </w:style>
  <w:style w:type="character" w:customStyle="1" w:styleId="ListBulletChar">
    <w:name w:val="List Bullet Char"/>
    <w:basedOn w:val="DefaultParagraphFont"/>
    <w:link w:val="ListBullet"/>
    <w:uiPriority w:val="1"/>
    <w:rsid w:val="007D19B8"/>
  </w:style>
  <w:style w:type="character" w:customStyle="1" w:styleId="topicChar">
    <w:name w:val="topic Char"/>
    <w:basedOn w:val="ListBulletChar"/>
    <w:link w:val="topic"/>
    <w:rsid w:val="007D19B8"/>
    <w:rPr>
      <w:b/>
      <w:sz w:val="28"/>
      <w:szCs w:val="28"/>
      <w:u w:val="single"/>
    </w:rPr>
  </w:style>
  <w:style w:type="paragraph" w:customStyle="1" w:styleId="subhead2">
    <w:name w:val="subhead2"/>
    <w:basedOn w:val="subhead"/>
    <w:link w:val="subhead2Char"/>
    <w:qFormat/>
    <w:rsid w:val="007D19B8"/>
    <w:pPr>
      <w:spacing w:after="0"/>
    </w:pPr>
  </w:style>
  <w:style w:type="character" w:customStyle="1" w:styleId="AddressChar">
    <w:name w:val="Address Char"/>
    <w:basedOn w:val="DefaultParagraphFont"/>
    <w:link w:val="Address"/>
    <w:uiPriority w:val="1"/>
    <w:rsid w:val="007D19B8"/>
  </w:style>
  <w:style w:type="character" w:customStyle="1" w:styleId="subheadChar">
    <w:name w:val="subhead Char"/>
    <w:basedOn w:val="AddressChar"/>
    <w:link w:val="subhead"/>
    <w:rsid w:val="007D19B8"/>
    <w:rPr>
      <w:b/>
      <w:sz w:val="24"/>
      <w:szCs w:val="24"/>
    </w:rPr>
  </w:style>
  <w:style w:type="character" w:customStyle="1" w:styleId="subhead2Char">
    <w:name w:val="subhead2 Char"/>
    <w:basedOn w:val="subheadChar"/>
    <w:link w:val="subhead2"/>
    <w:rsid w:val="007D19B8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bak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CE2B488EE564EF0B9A109AC1158E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B7235-B4FF-4E33-9F92-75ABF23CC2B4}"/>
      </w:docPartPr>
      <w:docPartBody>
        <w:p w:rsidR="001A4F6F" w:rsidRDefault="001A4F6F">
          <w:pPr>
            <w:pStyle w:val="DCE2B488EE564EF0B9A109AC1158E118"/>
          </w:pPr>
          <w:r>
            <w:t>[Your Name]</w:t>
          </w:r>
        </w:p>
      </w:docPartBody>
    </w:docPart>
    <w:docPart>
      <w:docPartPr>
        <w:name w:val="0EFD57881BD5494D8295C52B3D8AE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7C5A8-65F8-4BA2-803B-15FE7EA512C7}"/>
      </w:docPartPr>
      <w:docPartBody>
        <w:p w:rsidR="001A4F6F" w:rsidRDefault="001A4F6F">
          <w:pPr>
            <w:pStyle w:val="0EFD57881BD5494D8295C52B3D8AE48E"/>
          </w:pPr>
          <w:r>
            <w:t>[Address, City, ST  ZIP Code]</w:t>
          </w:r>
        </w:p>
      </w:docPartBody>
    </w:docPart>
    <w:docPart>
      <w:docPartPr>
        <w:name w:val="E8E12BB08F5C406EBB04D51E558A6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F16F-6126-4032-8127-8C9A21FCC8D3}"/>
      </w:docPartPr>
      <w:docPartBody>
        <w:p w:rsidR="001A4F6F" w:rsidRDefault="001A4F6F">
          <w:pPr>
            <w:pStyle w:val="E8E12BB08F5C406EBB04D51E558A622D"/>
          </w:pPr>
          <w:r>
            <w:t>[Telephone]</w:t>
          </w:r>
        </w:p>
      </w:docPartBody>
    </w:docPart>
    <w:docPart>
      <w:docPartPr>
        <w:name w:val="AABA6D8B48AD47D6B4E85111CFDED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550BE-357A-423F-97E2-B8A10CC57DED}"/>
      </w:docPartPr>
      <w:docPartBody>
        <w:p w:rsidR="001A4F6F" w:rsidRDefault="001A4F6F">
          <w:pPr>
            <w:pStyle w:val="AABA6D8B48AD47D6B4E85111CFDEDF1A"/>
          </w:pPr>
          <w:r>
            <w:t>[Email]</w:t>
          </w:r>
        </w:p>
      </w:docPartBody>
    </w:docPart>
    <w:docPart>
      <w:docPartPr>
        <w:name w:val="88303993E9D6458F97BDC7008D81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5A166-36DD-4163-A191-700FE599A204}"/>
      </w:docPartPr>
      <w:docPartBody>
        <w:p w:rsidR="001A4F6F" w:rsidRDefault="00022DEF" w:rsidP="00022DEF">
          <w:pPr>
            <w:pStyle w:val="88303993E9D6458F97BDC7008D81375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EF"/>
    <w:rsid w:val="00022DEF"/>
    <w:rsid w:val="000A3A76"/>
    <w:rsid w:val="001A4F6F"/>
    <w:rsid w:val="002A7482"/>
    <w:rsid w:val="005A3517"/>
    <w:rsid w:val="006A5B1C"/>
    <w:rsid w:val="00F0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E2B488EE564EF0B9A109AC1158E118">
    <w:name w:val="DCE2B488EE564EF0B9A109AC1158E118"/>
  </w:style>
  <w:style w:type="paragraph" w:customStyle="1" w:styleId="0EFD57881BD5494D8295C52B3D8AE48E">
    <w:name w:val="0EFD57881BD5494D8295C52B3D8AE48E"/>
  </w:style>
  <w:style w:type="paragraph" w:customStyle="1" w:styleId="E8E12BB08F5C406EBB04D51E558A622D">
    <w:name w:val="E8E12BB08F5C406EBB04D51E558A622D"/>
  </w:style>
  <w:style w:type="paragraph" w:customStyle="1" w:styleId="AABA6D8B48AD47D6B4E85111CFDEDF1A">
    <w:name w:val="AABA6D8B48AD47D6B4E85111CFDEDF1A"/>
  </w:style>
  <w:style w:type="paragraph" w:customStyle="1" w:styleId="2C810AFA36B149BCBDFDA057C90716AF">
    <w:name w:val="2C810AFA36B149BCBDFDA057C90716AF"/>
  </w:style>
  <w:style w:type="paragraph" w:customStyle="1" w:styleId="F035FAF633A44D89BE1C44DBD5C513F0">
    <w:name w:val="F035FAF633A44D89BE1C44DBD5C513F0"/>
  </w:style>
  <w:style w:type="paragraph" w:customStyle="1" w:styleId="E5EBF092A8434AAAAEE630D1E85C3D0F">
    <w:name w:val="E5EBF092A8434AAAAEE630D1E85C3D0F"/>
  </w:style>
  <w:style w:type="paragraph" w:customStyle="1" w:styleId="457682E51572480EB684F489A0FD80D0">
    <w:name w:val="457682E51572480EB684F489A0FD80D0"/>
  </w:style>
  <w:style w:type="paragraph" w:customStyle="1" w:styleId="EE1C8E2C82A044AEA67A51F34BF29567">
    <w:name w:val="EE1C8E2C82A044AEA67A51F34BF2956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39DDA527F9C4BA0AB23ACB59D2EF877">
    <w:name w:val="439DDA527F9C4BA0AB23ACB59D2EF877"/>
  </w:style>
  <w:style w:type="paragraph" w:customStyle="1" w:styleId="9B534964DC574B95A0DF3B9F875205EB">
    <w:name w:val="9B534964DC574B95A0DF3B9F875205EB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975AC34969204B209BE5125726F28A2E">
    <w:name w:val="975AC34969204B209BE5125726F28A2E"/>
  </w:style>
  <w:style w:type="paragraph" w:customStyle="1" w:styleId="A0DBA5B43ABF4B588235EC695FB35E23">
    <w:name w:val="A0DBA5B43ABF4B588235EC695FB35E23"/>
  </w:style>
  <w:style w:type="paragraph" w:customStyle="1" w:styleId="8404176103E34F5F9C43B5F58719FA7D">
    <w:name w:val="8404176103E34F5F9C43B5F58719FA7D"/>
  </w:style>
  <w:style w:type="paragraph" w:customStyle="1" w:styleId="B368859A28C14EF39FA9B092EE0BCACC">
    <w:name w:val="B368859A28C14EF39FA9B092EE0BCACC"/>
  </w:style>
  <w:style w:type="paragraph" w:customStyle="1" w:styleId="C70578F376BF4586AF1D72A2388180A9">
    <w:name w:val="C70578F376BF4586AF1D72A2388180A9"/>
  </w:style>
  <w:style w:type="paragraph" w:customStyle="1" w:styleId="78B575679D8347AE9AC8AF7C001C114D">
    <w:name w:val="78B575679D8347AE9AC8AF7C001C114D"/>
  </w:style>
  <w:style w:type="paragraph" w:customStyle="1" w:styleId="A669595E50EF480BA480D889ED929CCD">
    <w:name w:val="A669595E50EF480BA480D889ED929CCD"/>
  </w:style>
  <w:style w:type="paragraph" w:customStyle="1" w:styleId="D0738A30655E4842A987FE0412860D4A">
    <w:name w:val="D0738A30655E4842A987FE0412860D4A"/>
    <w:rsid w:val="00022DEF"/>
  </w:style>
  <w:style w:type="paragraph" w:customStyle="1" w:styleId="FC7F63FC17F24669A063B64938482D94">
    <w:name w:val="FC7F63FC17F24669A063B64938482D94"/>
    <w:rsid w:val="00022DEF"/>
  </w:style>
  <w:style w:type="paragraph" w:customStyle="1" w:styleId="B1347311F94B4105976854241563E7BA">
    <w:name w:val="B1347311F94B4105976854241563E7BA"/>
    <w:rsid w:val="00022DEF"/>
  </w:style>
  <w:style w:type="paragraph" w:customStyle="1" w:styleId="963304B57F274BA5A489F6259A205BB4">
    <w:name w:val="963304B57F274BA5A489F6259A205BB4"/>
    <w:rsid w:val="00022DEF"/>
  </w:style>
  <w:style w:type="paragraph" w:customStyle="1" w:styleId="88303993E9D6458F97BDC7008D813756">
    <w:name w:val="88303993E9D6458F97BDC7008D813756"/>
    <w:rsid w:val="00022DEF"/>
  </w:style>
  <w:style w:type="paragraph" w:customStyle="1" w:styleId="A955498C0BA0466F85E909FFD4C9FF35">
    <w:name w:val="A955498C0BA0466F85E909FFD4C9FF35"/>
    <w:rsid w:val="00022DEF"/>
  </w:style>
  <w:style w:type="paragraph" w:customStyle="1" w:styleId="82CAFEAF4CA741CA9197625772F879BB">
    <w:name w:val="82CAFEAF4CA741CA9197625772F879BB"/>
    <w:rsid w:val="00022DEF"/>
  </w:style>
  <w:style w:type="paragraph" w:customStyle="1" w:styleId="02E81A3B8AD8409EB14E2FD59DFD3F50">
    <w:name w:val="02E81A3B8AD8409EB14E2FD59DFD3F50"/>
    <w:rsid w:val="00022DEF"/>
  </w:style>
  <w:style w:type="paragraph" w:customStyle="1" w:styleId="382ED1334C774BEF81323CD6CEF606EF">
    <w:name w:val="382ED1334C774BEF81323CD6CEF60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3778 Calypso Ln, Holt, MI  48842</CompanyAddress>
  <CompanyPhone>517-574-9949</CompanyPhone>
  <CompanyFax/>
  <CompanyEmail>KadinKarrSchool@gmail.com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124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Kadin Karr</dc:creator>
  <cp:keywords/>
  <cp:lastModifiedBy>Kadin Karr</cp:lastModifiedBy>
  <cp:revision>8</cp:revision>
  <dcterms:created xsi:type="dcterms:W3CDTF">2018-12-03T13:07:00Z</dcterms:created>
  <dcterms:modified xsi:type="dcterms:W3CDTF">2018-12-04T14:50:00Z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